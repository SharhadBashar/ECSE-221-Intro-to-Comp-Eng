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A8F" w:rsidRPr="00D76A8F" w:rsidRDefault="00D76A8F">
      <w:pPr>
        <w:rPr>
          <w:b/>
          <w:u w:val="single"/>
        </w:rPr>
      </w:pPr>
      <w:r w:rsidRPr="00D76A8F">
        <w:rPr>
          <w:b/>
          <w:u w:val="single"/>
        </w:rPr>
        <w:t>Assignment # 3</w:t>
      </w:r>
    </w:p>
    <w:p w:rsidR="00D76A8F" w:rsidRPr="00D76A8F" w:rsidRDefault="00D76A8F">
      <w:pPr>
        <w:rPr>
          <w:b/>
        </w:rPr>
      </w:pPr>
      <w:r w:rsidRPr="00D76A8F">
        <w:rPr>
          <w:b/>
        </w:rPr>
        <w:t>Question 1</w:t>
      </w:r>
    </w:p>
    <w:p w:rsidR="00D76A8F" w:rsidRPr="00D76A8F" w:rsidRDefault="00D76A8F">
      <w:pPr>
        <w:rPr>
          <w:b/>
        </w:rPr>
      </w:pPr>
      <w:r w:rsidRPr="00D76A8F">
        <w:rPr>
          <w:b/>
        </w:rPr>
        <w:t>Results for part b</w:t>
      </w:r>
    </w:p>
    <w:p w:rsidR="00D76A8F" w:rsidRDefault="003A5A88">
      <w:r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 wp14:anchorId="2E5FA3E6" wp14:editId="261F8061">
            <wp:simplePos x="0" y="0"/>
            <wp:positionH relativeFrom="margin">
              <wp:posOffset>-428625</wp:posOffset>
            </wp:positionH>
            <wp:positionV relativeFrom="paragraph">
              <wp:posOffset>288925</wp:posOffset>
            </wp:positionV>
            <wp:extent cx="9035415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541" y="21499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41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A8F">
        <w:t>First I set S0 and S1 to 0, and entered random values for the inputs A, B, C, D and E to see if the outputs would hold. Below is the result:</w:t>
      </w:r>
    </w:p>
    <w:p w:rsidR="003A5A88" w:rsidRDefault="009469DD">
      <w:r>
        <w:t xml:space="preserve">You can see that </w:t>
      </w:r>
      <w:r w:rsidR="003A5A88">
        <w:t>the output values hold. (Note: I changed S1 and S0 to 1 at certain points so it can load new values, and then back to hold mode so that is shows that the circuit can hold the new values)</w:t>
      </w:r>
    </w:p>
    <w:p w:rsidR="00D76A8F" w:rsidRDefault="00D76A8F"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42714215" wp14:editId="0E010276">
            <wp:simplePos x="0" y="0"/>
            <wp:positionH relativeFrom="margin">
              <wp:posOffset>-542925</wp:posOffset>
            </wp:positionH>
            <wp:positionV relativeFrom="paragraph">
              <wp:posOffset>2619375</wp:posOffset>
            </wp:positionV>
            <wp:extent cx="9065260" cy="2552700"/>
            <wp:effectExtent l="0" t="0" r="2540" b="0"/>
            <wp:wrapTight wrapText="bothSides">
              <wp:wrapPolygon edited="0">
                <wp:start x="0" y="0"/>
                <wp:lineTo x="0" y="21439"/>
                <wp:lineTo x="21561" y="21439"/>
                <wp:lineTo x="215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52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Then I to test the Shifting properties of the circuit, I first let S0=1 and S1=0 and then vice versa. The patterns of the output show the effect of shifting right and then left. Below is the result:</w:t>
      </w:r>
    </w:p>
    <w:p w:rsidR="003A5A88" w:rsidRDefault="003A5A88">
      <w:r>
        <w:lastRenderedPageBreak/>
        <w:t xml:space="preserve">When S0 = 1, you can see the outputs shifting right, starting from RSI=1 and when S1=1 and LSI=1, you can see the outputs shift left. </w:t>
      </w:r>
    </w:p>
    <w:p w:rsidR="003A5A88" w:rsidRDefault="003A5A88"/>
    <w:p w:rsidR="00D76A8F" w:rsidRDefault="00D76A8F">
      <w:r>
        <w:t>Finally, I set S0 and S1 = 1, and tried random values for the Inputs A, B, C, D and E to test if the circuit would load new values. Below is the result:</w:t>
      </w:r>
    </w:p>
    <w:p w:rsidR="00D76A8F" w:rsidRDefault="00D76A8F">
      <w:r>
        <w:rPr>
          <w:noProof/>
          <w:lang w:eastAsia="en-CA"/>
        </w:rPr>
        <w:drawing>
          <wp:inline distT="0" distB="0" distL="0" distR="0">
            <wp:extent cx="74676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8F" w:rsidRDefault="003A5A88">
      <w:r>
        <w:t xml:space="preserve">We can see that new values are being loaded (also demonstrated in the hold test). All the four tests show that the circuit is functioning as a 5 bit shift register. </w:t>
      </w:r>
    </w:p>
    <w:p w:rsidR="009469DD" w:rsidRDefault="009469DD"/>
    <w:p w:rsidR="009469DD" w:rsidRDefault="009469DD"/>
    <w:p w:rsidR="009469DD" w:rsidRDefault="009469DD"/>
    <w:p w:rsidR="009469DD" w:rsidRDefault="009469DD"/>
    <w:p w:rsidR="003A5A88" w:rsidRDefault="003A5A88"/>
    <w:p w:rsidR="003A5A88" w:rsidRDefault="003A5A88"/>
    <w:p w:rsidR="003A5A88" w:rsidRDefault="003A5A88" w:rsidP="003A5A88">
      <w:pPr>
        <w:rPr>
          <w:b/>
        </w:rPr>
      </w:pPr>
    </w:p>
    <w:p w:rsidR="003A5A88" w:rsidRDefault="003A5A88" w:rsidP="003A5A88">
      <w:pPr>
        <w:rPr>
          <w:b/>
        </w:rPr>
      </w:pPr>
    </w:p>
    <w:p w:rsidR="003A5A88" w:rsidRPr="00BC2AA1" w:rsidRDefault="003A5A88" w:rsidP="003A5A88">
      <w:pPr>
        <w:rPr>
          <w:b/>
        </w:rPr>
      </w:pPr>
      <w:r>
        <w:rPr>
          <w:b/>
        </w:rPr>
        <w:t>Results for part c</w:t>
      </w:r>
    </w:p>
    <w:p w:rsidR="003441F1" w:rsidRDefault="003441F1"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6AFE44BD" wp14:editId="37A00776">
            <wp:simplePos x="0" y="0"/>
            <wp:positionH relativeFrom="margin">
              <wp:posOffset>-695325</wp:posOffset>
            </wp:positionH>
            <wp:positionV relativeFrom="paragraph">
              <wp:posOffset>563880</wp:posOffset>
            </wp:positionV>
            <wp:extent cx="9586595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547" y="21506"/>
                <wp:lineTo x="2154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7"/>
                    <a:stretch/>
                  </pic:blipFill>
                  <pic:spPr bwMode="auto">
                    <a:xfrm>
                      <a:off x="0" y="0"/>
                      <a:ext cx="958659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A8F">
        <w:t xml:space="preserve">I tested another time file which showed all four cases in one run. Below is the </w:t>
      </w:r>
      <w:r>
        <w:t>result</w:t>
      </w:r>
      <w:r w:rsidR="007B3712">
        <w:t xml:space="preserve"> at max frequency</w:t>
      </w:r>
      <w:r>
        <w:t>:</w:t>
      </w:r>
    </w:p>
    <w:p w:rsidR="00D76A8F" w:rsidRDefault="00D76A8F">
      <w:r>
        <w:t xml:space="preserve"> </w:t>
      </w:r>
    </w:p>
    <w:p w:rsidR="003A5A88" w:rsidRDefault="003A5A88">
      <w:r>
        <w:lastRenderedPageBreak/>
        <w:t xml:space="preserve">We can see all the aspects of the shift register here. This is the output at max frequency. </w:t>
      </w:r>
    </w:p>
    <w:p w:rsidR="00594A4E" w:rsidRDefault="00594A4E">
      <w:r>
        <w:t xml:space="preserve">For Part c, my maximum frequency was 142.87 </w:t>
      </w:r>
      <w:proofErr w:type="spellStart"/>
      <w:r>
        <w:t>MHz.</w:t>
      </w:r>
      <w:proofErr w:type="spellEnd"/>
      <w:r>
        <w:t xml:space="preserve"> this translates to 1/7 ns. So </w:t>
      </w:r>
      <w:r w:rsidR="0085358F">
        <w:t>i</w:t>
      </w:r>
      <w:r>
        <w:t>n order to test the file for a frequency bigger than max frequency, I used 1/6 ns. This was the following result:</w:t>
      </w:r>
    </w:p>
    <w:p w:rsidR="00B911DA" w:rsidRDefault="00B911DA">
      <w:bookmarkStart w:id="0" w:name="_GoBack"/>
      <w:r>
        <w:rPr>
          <w:noProof/>
          <w:lang w:eastAsia="en-C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419600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507" y="21527"/>
                <wp:lineTo x="2150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94A4E" w:rsidRDefault="00BC2AA1">
      <w:r>
        <w:t xml:space="preserve">If </w:t>
      </w:r>
      <w:r w:rsidR="009469DD">
        <w:t xml:space="preserve">we compare the results for the analysis at max frequency and the one at 1/6 ns, or 166.67 MHz, we can notice a huge difference. That tells us that the circuit does not operate at a frequency bigger than max frequency. </w:t>
      </w:r>
    </w:p>
    <w:sectPr w:rsidR="00594A4E" w:rsidSect="00D76A8F">
      <w:pgSz w:w="15840" w:h="12240" w:orient="landscape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A88" w:rsidRDefault="003A5A88" w:rsidP="00D76A8F">
      <w:pPr>
        <w:spacing w:after="0" w:line="240" w:lineRule="auto"/>
      </w:pPr>
      <w:r>
        <w:separator/>
      </w:r>
    </w:p>
  </w:endnote>
  <w:endnote w:type="continuationSeparator" w:id="0">
    <w:p w:rsidR="003A5A88" w:rsidRDefault="003A5A88" w:rsidP="00D7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A88" w:rsidRDefault="003A5A88" w:rsidP="00D76A8F">
      <w:pPr>
        <w:spacing w:after="0" w:line="240" w:lineRule="auto"/>
      </w:pPr>
      <w:r>
        <w:separator/>
      </w:r>
    </w:p>
  </w:footnote>
  <w:footnote w:type="continuationSeparator" w:id="0">
    <w:p w:rsidR="003A5A88" w:rsidRDefault="003A5A88" w:rsidP="00D76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8F"/>
    <w:rsid w:val="003441F1"/>
    <w:rsid w:val="003A5A88"/>
    <w:rsid w:val="00594A4E"/>
    <w:rsid w:val="007B3712"/>
    <w:rsid w:val="0085358F"/>
    <w:rsid w:val="008B2443"/>
    <w:rsid w:val="009469DD"/>
    <w:rsid w:val="00B911DA"/>
    <w:rsid w:val="00BC2AA1"/>
    <w:rsid w:val="00D7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AE5EE-671C-4350-89AC-BFA0A658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A8F"/>
  </w:style>
  <w:style w:type="paragraph" w:styleId="Footer">
    <w:name w:val="footer"/>
    <w:basedOn w:val="Normal"/>
    <w:link w:val="FooterChar"/>
    <w:uiPriority w:val="99"/>
    <w:unhideWhenUsed/>
    <w:rsid w:val="00D76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EB39B091</Template>
  <TotalTime>70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Sharhad Bashar</dc:creator>
  <cp:keywords/>
  <dc:description/>
  <cp:lastModifiedBy>Sharhad Bashar</cp:lastModifiedBy>
  <cp:revision>6</cp:revision>
  <dcterms:created xsi:type="dcterms:W3CDTF">2014-03-17T17:46:00Z</dcterms:created>
  <dcterms:modified xsi:type="dcterms:W3CDTF">2014-03-17T20:17:00Z</dcterms:modified>
</cp:coreProperties>
</file>